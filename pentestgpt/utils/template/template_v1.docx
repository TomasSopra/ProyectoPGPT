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7C636" w14:textId="47943C75" w:rsidR="00E22DC3" w:rsidRDefault="00E22DC3" w:rsidP="00DB49A3">
      <w:pPr>
        <w:spacing w:after="160" w:line="259" w:lineRule="auto"/>
      </w:pPr>
    </w:p>
    <w:p w14:paraId="56D85359" w14:textId="77777777" w:rsidR="00626A38" w:rsidRDefault="00626A38" w:rsidP="00626A38">
      <w:pPr>
        <w:spacing w:after="160" w:line="259" w:lineRule="auto"/>
        <w:jc w:val="center"/>
        <w:rPr>
          <w:sz w:val="50"/>
          <w:szCs w:val="50"/>
        </w:rPr>
      </w:pPr>
    </w:p>
    <w:p w14:paraId="4B279A49" w14:textId="4B9FA43C" w:rsidR="00DB49A3" w:rsidRPr="00DD7F02" w:rsidRDefault="00EA09E2" w:rsidP="00EA09E2">
      <w:pPr>
        <w:spacing w:after="160" w:line="259" w:lineRule="auto"/>
        <w:rPr>
          <w:sz w:val="50"/>
          <w:szCs w:val="50"/>
          <w:u w:val="single"/>
        </w:rPr>
      </w:pPr>
      <w:r>
        <w:rPr>
          <w:sz w:val="50"/>
          <w:szCs w:val="50"/>
        </w:rPr>
        <w:t>Título:</w:t>
      </w:r>
      <w:r w:rsidR="00480DEB">
        <w:rPr>
          <w:sz w:val="50"/>
          <w:szCs w:val="50"/>
        </w:rPr>
        <w:t xml:space="preserve"> {{title}}</w:t>
      </w:r>
    </w:p>
    <w:p w14:paraId="64F53B94" w14:textId="77777777" w:rsidR="00DB49A3" w:rsidRPr="00C84BBB" w:rsidRDefault="00DB49A3" w:rsidP="00DB49A3">
      <w:pPr>
        <w:spacing w:after="160" w:line="259" w:lineRule="auto"/>
        <w:rPr>
          <w:sz w:val="50"/>
          <w:szCs w:val="50"/>
          <w:u w:val="single"/>
        </w:rPr>
      </w:pPr>
    </w:p>
    <w:p w14:paraId="739B3DA8" w14:textId="1441EF03" w:rsidR="00DB49A3" w:rsidRPr="00C84BBB" w:rsidRDefault="00DB49A3" w:rsidP="00DB49A3">
      <w:pPr>
        <w:spacing w:after="160" w:line="259" w:lineRule="auto"/>
        <w:jc w:val="right"/>
        <w:rPr>
          <w:sz w:val="30"/>
          <w:szCs w:val="30"/>
        </w:rPr>
      </w:pPr>
      <w:r w:rsidRPr="00DB49A3">
        <w:rPr>
          <w:sz w:val="30"/>
          <w:szCs w:val="30"/>
        </w:rPr>
        <w:t>Fecha</w:t>
      </w:r>
      <w:r w:rsidRPr="00C84BBB">
        <w:rPr>
          <w:sz w:val="30"/>
          <w:szCs w:val="30"/>
        </w:rPr>
        <w:t xml:space="preserve">: </w:t>
      </w:r>
      <w:r w:rsidR="00497AC9">
        <w:rPr>
          <w:sz w:val="30"/>
          <w:szCs w:val="30"/>
        </w:rPr>
        <w:t>{{date}}</w:t>
      </w:r>
    </w:p>
    <w:p w14:paraId="27D95171" w14:textId="77777777" w:rsidR="00DB49A3" w:rsidRDefault="00DB49A3" w:rsidP="00DB49A3">
      <w:pPr>
        <w:spacing w:after="160" w:line="259" w:lineRule="auto"/>
        <w:rPr>
          <w:sz w:val="26"/>
          <w:szCs w:val="26"/>
        </w:rPr>
      </w:pPr>
    </w:p>
    <w:p w14:paraId="02FE8795" w14:textId="4A832DAF" w:rsidR="00DB49A3" w:rsidRDefault="00C84BBB" w:rsidP="00C84BBB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</w:rPr>
      </w:pPr>
      <w:r w:rsidRPr="00C84BBB">
        <w:rPr>
          <w:b/>
          <w:bCs/>
          <w:sz w:val="30"/>
          <w:szCs w:val="30"/>
        </w:rPr>
        <w:t>Comandos ejecutados</w:t>
      </w:r>
    </w:p>
    <w:p w14:paraId="5C6A7297" w14:textId="57EFF065" w:rsidR="00C84BBB" w:rsidRPr="00EA09E2" w:rsidRDefault="001E6A02" w:rsidP="00D5061F">
      <w:pPr>
        <w:spacing w:after="160" w:line="259" w:lineRule="auto"/>
        <w:rPr>
          <w:sz w:val="26"/>
          <w:szCs w:val="26"/>
        </w:rPr>
      </w:pPr>
      <w:r w:rsidRPr="00EA09E2">
        <w:rPr>
          <w:sz w:val="26"/>
          <w:szCs w:val="26"/>
        </w:rPr>
        <w:t>{{commands_executed}}</w:t>
      </w:r>
    </w:p>
    <w:p w14:paraId="28AC8B6E" w14:textId="77777777" w:rsidR="00C84BBB" w:rsidRPr="00EA09E2" w:rsidRDefault="00C84BBB" w:rsidP="00D5061F">
      <w:pPr>
        <w:spacing w:after="160" w:line="259" w:lineRule="auto"/>
        <w:rPr>
          <w:sz w:val="26"/>
          <w:szCs w:val="26"/>
        </w:rPr>
      </w:pPr>
    </w:p>
    <w:p w14:paraId="71E6AFAD" w14:textId="257C6A04" w:rsidR="00C84BBB" w:rsidRPr="00EA09E2" w:rsidRDefault="00C84BBB" w:rsidP="00D5061F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</w:rPr>
      </w:pPr>
      <w:r w:rsidRPr="00EA09E2">
        <w:rPr>
          <w:b/>
          <w:bCs/>
          <w:sz w:val="30"/>
          <w:szCs w:val="30"/>
        </w:rPr>
        <w:t>Resumen de resultados</w:t>
      </w:r>
    </w:p>
    <w:p w14:paraId="70FE54D0" w14:textId="18438A67" w:rsidR="00C84BBB" w:rsidRPr="00EA09E2" w:rsidRDefault="00EA2C9E" w:rsidP="00D5061F">
      <w:pPr>
        <w:spacing w:after="160" w:line="259" w:lineRule="auto"/>
        <w:rPr>
          <w:sz w:val="26"/>
          <w:szCs w:val="26"/>
        </w:rPr>
      </w:pPr>
      <w:r w:rsidRPr="00EA09E2">
        <w:rPr>
          <w:sz w:val="26"/>
          <w:szCs w:val="26"/>
        </w:rPr>
        <w:t>{{summary_results}}</w:t>
      </w:r>
    </w:p>
    <w:p w14:paraId="686149C2" w14:textId="77777777" w:rsidR="00C84BBB" w:rsidRPr="00EA09E2" w:rsidRDefault="00C84BBB" w:rsidP="00D5061F">
      <w:pPr>
        <w:spacing w:after="160" w:line="259" w:lineRule="auto"/>
        <w:rPr>
          <w:sz w:val="26"/>
          <w:szCs w:val="26"/>
        </w:rPr>
      </w:pPr>
    </w:p>
    <w:p w14:paraId="2E6BB979" w14:textId="30FBF452" w:rsidR="00C84BBB" w:rsidRPr="005E045E" w:rsidRDefault="00C84BBB" w:rsidP="00D5061F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  <w:u w:val="single"/>
        </w:rPr>
      </w:pPr>
      <w:r w:rsidRPr="00C84BBB">
        <w:rPr>
          <w:b/>
          <w:bCs/>
          <w:sz w:val="30"/>
          <w:szCs w:val="30"/>
        </w:rPr>
        <w:t>Vulnerabilidades encontradas</w:t>
      </w:r>
    </w:p>
    <w:p w14:paraId="27D5A673" w14:textId="1EB3F104" w:rsidR="00C84BBB" w:rsidRDefault="00EA2C9E" w:rsidP="00D5061F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{{vulnerabilities_found}}</w:t>
      </w:r>
    </w:p>
    <w:p w14:paraId="7104BDB3" w14:textId="77777777" w:rsidR="00C84BBB" w:rsidRDefault="00C84BBB" w:rsidP="00D5061F">
      <w:pPr>
        <w:spacing w:after="160" w:line="259" w:lineRule="auto"/>
        <w:rPr>
          <w:sz w:val="26"/>
          <w:szCs w:val="26"/>
        </w:rPr>
      </w:pPr>
    </w:p>
    <w:p w14:paraId="43F70A30" w14:textId="4CD8B199" w:rsidR="00C84BBB" w:rsidRDefault="00C84BBB" w:rsidP="00D5061F">
      <w:pPr>
        <w:pBdr>
          <w:bottom w:val="single" w:sz="6" w:space="1" w:color="auto"/>
        </w:pBdr>
        <w:spacing w:after="160" w:line="259" w:lineRule="auto"/>
        <w:rPr>
          <w:b/>
          <w:bCs/>
          <w:sz w:val="30"/>
          <w:szCs w:val="30"/>
        </w:rPr>
      </w:pPr>
      <w:r w:rsidRPr="00C84BBB">
        <w:rPr>
          <w:b/>
          <w:bCs/>
          <w:sz w:val="30"/>
          <w:szCs w:val="30"/>
        </w:rPr>
        <w:t>Información adicional</w:t>
      </w:r>
    </w:p>
    <w:p w14:paraId="172128FF" w14:textId="040F5721" w:rsidR="00C84BBB" w:rsidRPr="00DB49A3" w:rsidRDefault="00EA2C9E" w:rsidP="00D5061F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{{additional_information}}</w:t>
      </w:r>
    </w:p>
    <w:sectPr w:rsidR="00C84BBB" w:rsidRPr="00DB49A3" w:rsidSect="00983BE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559" w:right="1134" w:bottom="1814" w:left="1134" w:header="57" w:footer="5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8FB64" w14:textId="77777777" w:rsidR="00B30A6A" w:rsidRDefault="00B30A6A" w:rsidP="00357FE4">
      <w:r>
        <w:separator/>
      </w:r>
    </w:p>
    <w:p w14:paraId="5A4119B2" w14:textId="77777777" w:rsidR="00B30A6A" w:rsidRDefault="00B30A6A"/>
  </w:endnote>
  <w:endnote w:type="continuationSeparator" w:id="0">
    <w:p w14:paraId="6D24B0AD" w14:textId="77777777" w:rsidR="00B30A6A" w:rsidRDefault="00B30A6A" w:rsidP="00357FE4">
      <w:r>
        <w:continuationSeparator/>
      </w:r>
    </w:p>
    <w:p w14:paraId="339AC500" w14:textId="77777777" w:rsidR="00B30A6A" w:rsidRDefault="00B30A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3"/>
      <w:gridCol w:w="2965"/>
    </w:tblGrid>
    <w:tr w:rsidR="00D866D1" w:rsidRPr="007776ED" w14:paraId="0A7D158C" w14:textId="77777777" w:rsidTr="00B37C84">
      <w:tc>
        <w:tcPr>
          <w:tcW w:w="6663" w:type="dxa"/>
          <w:vAlign w:val="center"/>
        </w:tcPr>
        <w:p w14:paraId="1DCAC133" w14:textId="77777777" w:rsidR="00D866D1" w:rsidRPr="007776ED" w:rsidRDefault="00A6358A" w:rsidP="00B37C84">
          <w:pPr>
            <w:pStyle w:val="Piedepgina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3</w:t>
            </w:r>
          </w:fldSimple>
          <w:r>
            <w:rPr>
              <w:noProof/>
            </w:rPr>
            <w:t xml:space="preserve"> </w:t>
          </w:r>
          <w:r>
            <w:rPr>
              <w:rStyle w:val="PiedepginaCar"/>
            </w:rPr>
            <w:t>–</w:t>
          </w:r>
          <w:r>
            <w:rPr>
              <w:noProof/>
            </w:rPr>
            <w:t xml:space="preserve"> </w:t>
          </w:r>
        </w:p>
      </w:tc>
      <w:tc>
        <w:tcPr>
          <w:tcW w:w="2965" w:type="dxa"/>
          <w:vAlign w:val="center"/>
        </w:tcPr>
        <w:p w14:paraId="06627708" w14:textId="77777777" w:rsidR="00D866D1" w:rsidRPr="007776ED" w:rsidRDefault="00B37C84" w:rsidP="00B37C84">
          <w:pPr>
            <w:pStyle w:val="Piedepgina"/>
            <w:jc w:val="right"/>
          </w:pPr>
          <w:r w:rsidRPr="007776ED">
            <w:rPr>
              <w:noProof/>
            </w:rPr>
            <w:drawing>
              <wp:inline distT="0" distB="0" distL="0" distR="0" wp14:anchorId="418A8BE7" wp14:editId="7B260032">
                <wp:extent cx="1746250" cy="221615"/>
                <wp:effectExtent l="0" t="0" r="6350" b="6985"/>
                <wp:docPr id="949771873" name="Graphique 94977187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9771873" name="Graphique 94977187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6250" cy="221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B052B4" w14:textId="77777777" w:rsidR="009A7EE8" w:rsidRDefault="007776ED" w:rsidP="00E62D6A">
    <w:pPr>
      <w:pStyle w:val="Piedepgina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1" layoutInCell="1" allowOverlap="1" wp14:anchorId="7BE271DA" wp14:editId="3936A36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8920" cy="162000"/>
              <wp:effectExtent l="0" t="0" r="0" b="3175"/>
              <wp:wrapNone/>
              <wp:docPr id="602519818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920" cy="162000"/>
                      </a:xfrm>
                      <a:prstGeom prst="rect">
                        <a:avLst/>
                      </a:prstGeom>
                      <a:gradFill>
                        <a:gsLst>
                          <a:gs pos="15000">
                            <a:schemeClr val="bg2"/>
                          </a:gs>
                          <a:gs pos="0">
                            <a:schemeClr val="tx2"/>
                          </a:gs>
                          <a:gs pos="6000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27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92C59B" id="Rectangle 7" o:spid="_x0000_s1026" alt="&quot;&quot;" style="position:absolute;margin-left:0;margin-top:0;width:595.2pt;height:12.75pt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" fillcolor="#4d1b82 [3215]" stroked="f" strokeweight="1pt">
              <v:fill color2="#f07d00 [3205]" angle="45" colors="0 #4d1b82;9830f #8a1e82;39322f #cf022b;1 #f07d00" focus="100%" type="gradient">
                <o:fill v:ext="view" type="gradientUnscaled"/>
              </v:fill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3"/>
      <w:gridCol w:w="2965"/>
    </w:tblGrid>
    <w:tr w:rsidR="00983BE4" w:rsidRPr="007776ED" w14:paraId="4078AEC5" w14:textId="77777777" w:rsidTr="00983BE4">
      <w:trPr>
        <w:trHeight w:val="230"/>
      </w:trPr>
      <w:tc>
        <w:tcPr>
          <w:tcW w:w="6663" w:type="dxa"/>
          <w:vAlign w:val="center"/>
        </w:tcPr>
        <w:p w14:paraId="697825D5" w14:textId="77777777" w:rsidR="00983BE4" w:rsidRPr="007776ED" w:rsidRDefault="00983BE4" w:rsidP="00983BE4">
          <w:pPr>
            <w:pStyle w:val="Piedepgina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3</w:t>
            </w:r>
          </w:fldSimple>
          <w:r>
            <w:rPr>
              <w:noProof/>
            </w:rPr>
            <w:t xml:space="preserve"> </w:t>
          </w:r>
          <w:r>
            <w:rPr>
              <w:rStyle w:val="PiedepginaCar"/>
            </w:rPr>
            <w:t>–</w:t>
          </w:r>
          <w:r>
            <w:rPr>
              <w:noProof/>
            </w:rPr>
            <w:t xml:space="preserve"> </w:t>
          </w:r>
        </w:p>
      </w:tc>
      <w:tc>
        <w:tcPr>
          <w:tcW w:w="2965" w:type="dxa"/>
          <w:vAlign w:val="center"/>
        </w:tcPr>
        <w:p w14:paraId="41504BCC" w14:textId="77777777" w:rsidR="00983BE4" w:rsidRPr="007776ED" w:rsidRDefault="00983BE4" w:rsidP="00983BE4">
          <w:pPr>
            <w:pStyle w:val="Piedepgina"/>
            <w:jc w:val="right"/>
          </w:pPr>
        </w:p>
      </w:tc>
    </w:tr>
  </w:tbl>
  <w:p w14:paraId="70D5975A" w14:textId="77777777" w:rsidR="00983BE4" w:rsidRDefault="00983BE4" w:rsidP="00983BE4">
    <w:pPr>
      <w:pStyle w:val="Piedepgina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1" layoutInCell="1" allowOverlap="1" wp14:anchorId="4B2F36B6" wp14:editId="6D52B33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8920" cy="162000"/>
              <wp:effectExtent l="0" t="0" r="0" b="3175"/>
              <wp:wrapNone/>
              <wp:docPr id="2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920" cy="162000"/>
                      </a:xfrm>
                      <a:prstGeom prst="rect">
                        <a:avLst/>
                      </a:prstGeom>
                      <a:gradFill>
                        <a:gsLst>
                          <a:gs pos="15000">
                            <a:schemeClr val="bg2"/>
                          </a:gs>
                          <a:gs pos="0">
                            <a:schemeClr val="tx2"/>
                          </a:gs>
                          <a:gs pos="6000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270000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2DC7F" id="Rectangle 7" o:spid="_x0000_s1026" alt="&quot;&quot;" style="position:absolute;margin-left:0;margin-top:0;width:595.2pt;height:12.75pt;z-index:-251645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" fillcolor="#4d1b82 [3215]" stroked="f" strokeweight="1pt">
              <v:fill color2="#f07d00 [3205]" angle="45" colors="0 #4d1b82;9830f #8a1e82;39322f #cf022b;1 #f07d00" focus="100%" type="gradient">
                <o:fill v:ext="view" type="gradientUnscaled"/>
              </v:fill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3DFE8" w14:textId="77777777" w:rsidR="00B30A6A" w:rsidRDefault="00B30A6A" w:rsidP="00357FE4">
      <w:r>
        <w:separator/>
      </w:r>
    </w:p>
    <w:p w14:paraId="6D41A7F0" w14:textId="77777777" w:rsidR="00B30A6A" w:rsidRDefault="00B30A6A"/>
  </w:footnote>
  <w:footnote w:type="continuationSeparator" w:id="0">
    <w:p w14:paraId="16789558" w14:textId="77777777" w:rsidR="00B30A6A" w:rsidRDefault="00B30A6A" w:rsidP="00357FE4">
      <w:r>
        <w:continuationSeparator/>
      </w:r>
    </w:p>
    <w:p w14:paraId="2B05FB88" w14:textId="77777777" w:rsidR="00B30A6A" w:rsidRDefault="00B30A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00FD0" w14:textId="16496C66" w:rsidR="00DB49A3" w:rsidRDefault="00DB49A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19D03DA1" wp14:editId="4B17372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10795"/>
              <wp:wrapNone/>
              <wp:docPr id="1604033390" name="Cuadro de texto 2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C5E40B" w14:textId="51CA62D2" w:rsidR="00DB49A3" w:rsidRPr="00DB49A3" w:rsidRDefault="00DB49A3" w:rsidP="00DB49A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DB49A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D03DA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               C2 – Uso Restringido" style="position:absolute;margin-left:0;margin-top:0;width:131.35pt;height:24.65pt;z-index:25167462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" filled="f" stroked="f">
              <v:textbox style="mso-fit-shape-to-text:t" inset="20pt,15pt,0,0">
                <w:txbxContent>
                  <w:p w14:paraId="5BC5E40B" w14:textId="51CA62D2" w:rsidR="00DB49A3" w:rsidRPr="00DB49A3" w:rsidRDefault="00DB49A3" w:rsidP="00DB49A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DB49A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B9BAF" w14:textId="098C695C" w:rsidR="00C8033B" w:rsidRDefault="00DB49A3" w:rsidP="00901418">
    <w:pPr>
      <w:pStyle w:val="Encabezado"/>
      <w:rPr>
        <w:noProof/>
        <w:color w:val="CF022B"/>
      </w:rPr>
    </w:pPr>
    <w:r>
      <w:rPr>
        <w:noProof/>
        <w:color w:val="CF022B"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6AB2B3A7" wp14:editId="0B4F4D7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10795"/>
              <wp:wrapNone/>
              <wp:docPr id="1886188126" name="Cuadro de texto 3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E5526" w14:textId="7DF567EB" w:rsidR="00DB49A3" w:rsidRPr="00DB49A3" w:rsidRDefault="00DB49A3" w:rsidP="00DB49A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DB49A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2B3A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               C2 – Uso Restringido" style="position:absolute;margin-left:0;margin-top:0;width:131.35pt;height:24.65pt;z-index:25167564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" filled="f" stroked="f">
              <v:textbox style="mso-fit-shape-to-text:t" inset="20pt,15pt,0,0">
                <w:txbxContent>
                  <w:p w14:paraId="405E5526" w14:textId="7DF567EB" w:rsidR="00DB49A3" w:rsidRPr="00DB49A3" w:rsidRDefault="00DB49A3" w:rsidP="00DB49A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DB49A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2552"/>
      <w:gridCol w:w="7076"/>
    </w:tblGrid>
    <w:tr w:rsidR="009B042C" w14:paraId="6507AEC8" w14:textId="77777777" w:rsidTr="009B042C">
      <w:tc>
        <w:tcPr>
          <w:tcW w:w="2552" w:type="dxa"/>
        </w:tcPr>
        <w:p w14:paraId="69D07A9D" w14:textId="77777777" w:rsidR="009B042C" w:rsidRDefault="009B042C" w:rsidP="009B042C">
          <w:pPr>
            <w:pStyle w:val="Encabezado"/>
            <w:rPr>
              <w:noProof/>
              <w:color w:val="CF022B"/>
            </w:rPr>
          </w:pPr>
          <w:r w:rsidRPr="00B42198">
            <w:rPr>
              <w:rFonts w:ascii="Tahoma" w:eastAsia="Times New Roman" w:hAnsi="Tahoma" w:cs="Tahoma"/>
              <w:color w:val="CF022B"/>
              <w:sz w:val="18"/>
              <w:szCs w:val="20"/>
              <w:lang w:eastAsia="fr-FR"/>
            </w:rPr>
            <w:t>C2 – Usage restreint</w:t>
          </w:r>
        </w:p>
      </w:tc>
      <w:tc>
        <w:tcPr>
          <w:tcW w:w="7076" w:type="dxa"/>
        </w:tcPr>
        <w:p w14:paraId="7DFCC467" w14:textId="77777777" w:rsidR="009B042C" w:rsidRPr="00D866D1" w:rsidRDefault="009B042C" w:rsidP="009B042C">
          <w:pPr>
            <w:pStyle w:val="Encabezado"/>
            <w:jc w:val="right"/>
            <w:rPr>
              <w:b/>
              <w:bCs/>
              <w:noProof/>
              <w:color w:val="000000" w:themeColor="text1"/>
            </w:rPr>
          </w:pPr>
        </w:p>
      </w:tc>
    </w:tr>
    <w:tr w:rsidR="009B042C" w:rsidRPr="00C84BBB" w14:paraId="029F5412" w14:textId="77777777" w:rsidTr="009B042C">
      <w:tc>
        <w:tcPr>
          <w:tcW w:w="2552" w:type="dxa"/>
        </w:tcPr>
        <w:p w14:paraId="72C92929" w14:textId="2BE3092D" w:rsidR="009B042C" w:rsidRPr="00D866D1" w:rsidRDefault="009B042C" w:rsidP="00A15B2E">
          <w:pPr>
            <w:pStyle w:val="Encabezado"/>
            <w:rPr>
              <w:noProof/>
              <w:color w:val="000000" w:themeColor="text1"/>
            </w:rPr>
          </w:pPr>
          <w:r w:rsidRPr="00D866D1">
            <w:rPr>
              <w:noProof/>
              <w:color w:val="000000" w:themeColor="text1"/>
            </w:rPr>
            <w:fldChar w:fldCharType="begin"/>
          </w:r>
          <w:r w:rsidRPr="00D866D1">
            <w:rPr>
              <w:noProof/>
              <w:color w:val="000000" w:themeColor="text1"/>
            </w:rPr>
            <w:instrText xml:space="preserve"> DATE \@ "MMMM </w:instrText>
          </w:r>
          <w:r w:rsidR="00E22DC3">
            <w:rPr>
              <w:noProof/>
              <w:color w:val="000000" w:themeColor="text1"/>
            </w:rPr>
            <w:instrText xml:space="preserve">d, </w:instrText>
          </w:r>
          <w:r w:rsidRPr="00D866D1">
            <w:rPr>
              <w:noProof/>
              <w:color w:val="000000" w:themeColor="text1"/>
            </w:rPr>
            <w:instrText xml:space="preserve">yyyy" \* MERGEFORMAT </w:instrText>
          </w:r>
          <w:r w:rsidRPr="00D866D1">
            <w:rPr>
              <w:noProof/>
              <w:color w:val="000000" w:themeColor="text1"/>
            </w:rPr>
            <w:fldChar w:fldCharType="separate"/>
          </w:r>
          <w:r w:rsidR="00480DEB">
            <w:rPr>
              <w:noProof/>
              <w:color w:val="000000" w:themeColor="text1"/>
            </w:rPr>
            <w:t>julio 30, 2024</w:t>
          </w:r>
          <w:r w:rsidRPr="00D866D1">
            <w:rPr>
              <w:noProof/>
              <w:color w:val="000000" w:themeColor="text1"/>
            </w:rPr>
            <w:fldChar w:fldCharType="end"/>
          </w:r>
        </w:p>
      </w:tc>
      <w:tc>
        <w:tcPr>
          <w:tcW w:w="7076" w:type="dxa"/>
        </w:tcPr>
        <w:p w14:paraId="2A3D096D" w14:textId="6A80C3DB" w:rsidR="009B042C" w:rsidRPr="005E045E" w:rsidRDefault="009B042C" w:rsidP="00A15B2E">
          <w:pPr>
            <w:pStyle w:val="Encabezado"/>
            <w:jc w:val="right"/>
            <w:rPr>
              <w:noProof/>
              <w:color w:val="000000" w:themeColor="text1"/>
            </w:rPr>
          </w:pPr>
          <w:r>
            <w:rPr>
              <w:noProof/>
              <w:color w:val="000000" w:themeColor="text1"/>
            </w:rPr>
            <w:fldChar w:fldCharType="begin"/>
          </w:r>
          <w:r w:rsidRPr="005E045E">
            <w:rPr>
              <w:noProof/>
              <w:color w:val="000000" w:themeColor="text1"/>
            </w:rPr>
            <w:instrText xml:space="preserve"> STYLEREF "_</w:instrText>
          </w:r>
          <w:r w:rsidR="001E65A2" w:rsidRPr="005E045E">
            <w:rPr>
              <w:noProof/>
              <w:color w:val="000000" w:themeColor="text1"/>
            </w:rPr>
            <w:instrText>Su</w:instrText>
          </w:r>
          <w:r w:rsidRPr="005E045E">
            <w:rPr>
              <w:noProof/>
              <w:color w:val="000000" w:themeColor="text1"/>
            </w:rPr>
            <w:instrText>bje</w:instrText>
          </w:r>
          <w:r w:rsidR="00E22DC3" w:rsidRPr="005E045E">
            <w:rPr>
              <w:noProof/>
              <w:color w:val="000000" w:themeColor="text1"/>
            </w:rPr>
            <w:instrText>c</w:instrText>
          </w:r>
          <w:r w:rsidRPr="005E045E">
            <w:rPr>
              <w:noProof/>
              <w:color w:val="000000" w:themeColor="text1"/>
            </w:rPr>
            <w:instrText xml:space="preserve">t" \* MERGEFORMAT </w:instrText>
          </w:r>
          <w:r>
            <w:rPr>
              <w:noProof/>
              <w:color w:val="000000" w:themeColor="text1"/>
            </w:rPr>
            <w:fldChar w:fldCharType="separate"/>
          </w:r>
          <w:r w:rsidR="00C84BBB">
            <w:rPr>
              <w:b/>
              <w:bCs/>
              <w:noProof/>
              <w:color w:val="000000" w:themeColor="text1"/>
            </w:rPr>
            <w:t>¡Error! No hay texto con el estilo especificado en el documento.</w:t>
          </w:r>
          <w:r>
            <w:rPr>
              <w:noProof/>
              <w:color w:val="000000" w:themeColor="text1"/>
            </w:rPr>
            <w:fldChar w:fldCharType="end"/>
          </w:r>
        </w:p>
      </w:tc>
    </w:tr>
  </w:tbl>
  <w:p w14:paraId="3568F63B" w14:textId="77777777" w:rsidR="009A7EE8" w:rsidRPr="005E045E" w:rsidRDefault="009A7E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FF28D" w14:textId="253DC74D" w:rsidR="00983BE4" w:rsidRDefault="00DB49A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4E139EA0" wp14:editId="0A867BDC">
              <wp:simplePos x="723900" y="38100"/>
              <wp:positionH relativeFrom="page">
                <wp:align>left</wp:align>
              </wp:positionH>
              <wp:positionV relativeFrom="page">
                <wp:align>top</wp:align>
              </wp:positionV>
              <wp:extent cx="1668145" cy="313055"/>
              <wp:effectExtent l="0" t="0" r="8255" b="10795"/>
              <wp:wrapNone/>
              <wp:docPr id="1842113532" name="Cuadro de texto 1" descr="               C2 – Uso Restringi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81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E79DD" w14:textId="7405FECE" w:rsidR="00DB49A3" w:rsidRPr="00DB49A3" w:rsidRDefault="00DB49A3" w:rsidP="00DB49A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DB49A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39EA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               C2 – Uso Restringido" style="position:absolute;margin-left:0;margin-top:0;width:131.35pt;height:24.65pt;z-index:25167360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" filled="f" stroked="f">
              <v:textbox style="mso-fit-shape-to-text:t" inset="20pt,15pt,0,0">
                <w:txbxContent>
                  <w:p w14:paraId="4A2E79DD" w14:textId="7405FECE" w:rsidR="00DB49A3" w:rsidRPr="00DB49A3" w:rsidRDefault="00DB49A3" w:rsidP="00DB49A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DB49A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83BE4" w:rsidRPr="00D47DBB">
      <w:rPr>
        <w:noProof/>
      </w:rPr>
      <w:drawing>
        <wp:anchor distT="0" distB="0" distL="114300" distR="114300" simplePos="0" relativeHeight="251672576" behindDoc="1" locked="1" layoutInCell="1" allowOverlap="1" wp14:anchorId="00281704" wp14:editId="1D07B172">
          <wp:simplePos x="0" y="0"/>
          <wp:positionH relativeFrom="page">
            <wp:posOffset>558350</wp:posOffset>
          </wp:positionH>
          <wp:positionV relativeFrom="page">
            <wp:posOffset>372234</wp:posOffset>
          </wp:positionV>
          <wp:extent cx="2520360" cy="635760"/>
          <wp:effectExtent l="0" t="0" r="0" b="0"/>
          <wp:wrapNone/>
          <wp:docPr id="1426985799" name="Image 142698579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6985799" name="Image 142698579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360" cy="63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7CF367" w14:textId="16E63558" w:rsidR="00983BE4" w:rsidRDefault="00983BE4" w:rsidP="00DB49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477E3"/>
    <w:multiLevelType w:val="multilevel"/>
    <w:tmpl w:val="1ED2B6FE"/>
    <w:name w:val="_Titres numérotés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714" w:hanging="147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57" w:firstLine="113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4B71778"/>
    <w:multiLevelType w:val="multilevel"/>
    <w:tmpl w:val="6ADE53C6"/>
    <w:lvl w:ilvl="0">
      <w:start w:val="1"/>
      <w:numFmt w:val="bullet"/>
      <w:pStyle w:val="BulletpointsLevel1"/>
      <w:lvlText w:val=""/>
      <w:lvlJc w:val="left"/>
      <w:pPr>
        <w:ind w:left="794" w:hanging="227"/>
      </w:pPr>
      <w:rPr>
        <w:rFonts w:ascii="Symbol" w:hAnsi="Symbol" w:hint="default"/>
        <w:color w:val="4D1B82" w:themeColor="text2"/>
      </w:rPr>
    </w:lvl>
    <w:lvl w:ilvl="1">
      <w:start w:val="1"/>
      <w:numFmt w:val="bullet"/>
      <w:pStyle w:val="BulletpointsLevel2"/>
      <w:lvlText w:val=""/>
      <w:lvlJc w:val="left"/>
      <w:pPr>
        <w:ind w:left="1021" w:hanging="227"/>
      </w:pPr>
      <w:rPr>
        <w:rFonts w:ascii="Symbol" w:hAnsi="Symbol" w:hint="default"/>
        <w:color w:val="4D1B82" w:themeColor="text2"/>
        <w:sz w:val="18"/>
      </w:rPr>
    </w:lvl>
    <w:lvl w:ilvl="2">
      <w:start w:val="1"/>
      <w:numFmt w:val="bullet"/>
      <w:pStyle w:val="BulletpointsLevel3"/>
      <w:lvlText w:val=""/>
      <w:lvlJc w:val="left"/>
      <w:pPr>
        <w:ind w:left="1247" w:hanging="226"/>
      </w:pPr>
      <w:rPr>
        <w:rFonts w:ascii="Symbol" w:hAnsi="Symbol" w:hint="default"/>
        <w:color w:val="4D1B82" w:themeColor="text2"/>
        <w:sz w:val="15"/>
      </w:rPr>
    </w:lvl>
    <w:lvl w:ilvl="3">
      <w:start w:val="1"/>
      <w:numFmt w:val="bullet"/>
      <w:pStyle w:val="BulletpointsLevel4"/>
      <w:lvlText w:val=""/>
      <w:lvlJc w:val="left"/>
      <w:pPr>
        <w:ind w:left="1474" w:hanging="227"/>
      </w:pPr>
      <w:rPr>
        <w:rFonts w:ascii="Symbol" w:hAnsi="Symbol" w:hint="default"/>
        <w:color w:val="4D1B82" w:themeColor="text2"/>
        <w:sz w:val="15"/>
      </w:rPr>
    </w:lvl>
    <w:lvl w:ilvl="4">
      <w:start w:val="1"/>
      <w:numFmt w:val="bullet"/>
      <w:pStyle w:val="BulletpointsNiveau5"/>
      <w:lvlText w:val=""/>
      <w:lvlJc w:val="left"/>
      <w:pPr>
        <w:ind w:left="3600" w:hanging="360"/>
      </w:pPr>
      <w:rPr>
        <w:rFonts w:ascii="Symbol" w:hAnsi="Symbol" w:hint="default"/>
        <w:sz w:val="15"/>
      </w:rPr>
    </w:lvl>
    <w:lvl w:ilvl="5">
      <w:start w:val="1"/>
      <w:numFmt w:val="bullet"/>
      <w:pStyle w:val="BulletpointsNiveau6"/>
      <w:lvlText w:val=""/>
      <w:lvlJc w:val="left"/>
      <w:pPr>
        <w:ind w:left="4320" w:hanging="360"/>
      </w:pPr>
      <w:rPr>
        <w:rFonts w:ascii="Symbol" w:hAnsi="Symbol" w:hint="default"/>
        <w:sz w:val="15"/>
      </w:rPr>
    </w:lvl>
    <w:lvl w:ilvl="6">
      <w:start w:val="1"/>
      <w:numFmt w:val="bullet"/>
      <w:pStyle w:val="BulletpointsNiveau7"/>
      <w:lvlText w:val=""/>
      <w:lvlJc w:val="left"/>
      <w:pPr>
        <w:ind w:left="5040" w:hanging="360"/>
      </w:pPr>
      <w:rPr>
        <w:rFonts w:ascii="Symbol" w:hAnsi="Symbol" w:hint="default"/>
        <w:sz w:val="15"/>
      </w:rPr>
    </w:lvl>
    <w:lvl w:ilvl="7">
      <w:start w:val="1"/>
      <w:numFmt w:val="bullet"/>
      <w:pStyle w:val="BulletpointsNiveau8"/>
      <w:lvlText w:val=""/>
      <w:lvlJc w:val="left"/>
      <w:pPr>
        <w:ind w:left="5760" w:hanging="360"/>
      </w:pPr>
      <w:rPr>
        <w:rFonts w:ascii="Symbol" w:hAnsi="Symbol" w:hint="default"/>
        <w:sz w:val="15"/>
      </w:rPr>
    </w:lvl>
    <w:lvl w:ilvl="8">
      <w:start w:val="1"/>
      <w:numFmt w:val="bullet"/>
      <w:pStyle w:val="BulletpointsNiveau9"/>
      <w:lvlText w:val=""/>
      <w:lvlJc w:val="left"/>
      <w:pPr>
        <w:ind w:left="6480" w:hanging="360"/>
      </w:pPr>
      <w:rPr>
        <w:rFonts w:ascii="Symbol" w:hAnsi="Symbol" w:hint="default"/>
        <w:sz w:val="15"/>
      </w:rPr>
    </w:lvl>
  </w:abstractNum>
  <w:abstractNum w:abstractNumId="2" w15:restartNumberingAfterBreak="0">
    <w:nsid w:val="48314C66"/>
    <w:multiLevelType w:val="hybridMultilevel"/>
    <w:tmpl w:val="801E7772"/>
    <w:lvl w:ilvl="0" w:tplc="D9F2D6D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21B24"/>
    <w:multiLevelType w:val="hybridMultilevel"/>
    <w:tmpl w:val="581227E2"/>
    <w:lvl w:ilvl="0" w:tplc="AFE0D17E">
      <w:numFmt w:val="bullet"/>
      <w:lvlText w:val="•"/>
      <w:lvlJc w:val="left"/>
      <w:pPr>
        <w:ind w:left="1060" w:hanging="70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D02F3"/>
    <w:multiLevelType w:val="hybridMultilevel"/>
    <w:tmpl w:val="9AD8B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022B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564269">
    <w:abstractNumId w:val="1"/>
  </w:num>
  <w:num w:numId="2" w16cid:durableId="1899200487">
    <w:abstractNumId w:val="3"/>
  </w:num>
  <w:num w:numId="3" w16cid:durableId="1349328644">
    <w:abstractNumId w:val="4"/>
  </w:num>
  <w:num w:numId="4" w16cid:durableId="1640498168">
    <w:abstractNumId w:val="2"/>
  </w:num>
  <w:num w:numId="5" w16cid:durableId="147987975">
    <w:abstractNumId w:val="0"/>
  </w:num>
  <w:num w:numId="6" w16cid:durableId="1599944022">
    <w:abstractNumId w:val="1"/>
    <w:lvlOverride w:ilvl="0">
      <w:startOverride w:val="1"/>
    </w:lvlOverride>
  </w:num>
  <w:num w:numId="7" w16cid:durableId="912008729">
    <w:abstractNumId w:val="1"/>
    <w:lvlOverride w:ilvl="0">
      <w:startOverride w:val="1"/>
    </w:lvlOverride>
  </w:num>
  <w:num w:numId="8" w16cid:durableId="1527786729">
    <w:abstractNumId w:val="1"/>
    <w:lvlOverride w:ilvl="0">
      <w:startOverride w:val="1"/>
    </w:lvlOverride>
  </w:num>
  <w:num w:numId="9" w16cid:durableId="1040007402">
    <w:abstractNumId w:val="1"/>
    <w:lvlOverride w:ilvl="0">
      <w:startOverride w:val="1"/>
    </w:lvlOverride>
  </w:num>
  <w:num w:numId="10" w16cid:durableId="536041866">
    <w:abstractNumId w:val="1"/>
    <w:lvlOverride w:ilvl="0">
      <w:startOverride w:val="1"/>
    </w:lvlOverride>
  </w:num>
  <w:num w:numId="11" w16cid:durableId="1780447176">
    <w:abstractNumId w:val="1"/>
    <w:lvlOverride w:ilvl="0">
      <w:startOverride w:val="1"/>
    </w:lvlOverride>
  </w:num>
  <w:num w:numId="12" w16cid:durableId="952056725">
    <w:abstractNumId w:val="1"/>
    <w:lvlOverride w:ilvl="0">
      <w:startOverride w:val="1"/>
    </w:lvlOverride>
  </w:num>
  <w:num w:numId="13" w16cid:durableId="4678262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A3"/>
    <w:rsid w:val="000023BD"/>
    <w:rsid w:val="00031AC2"/>
    <w:rsid w:val="00042938"/>
    <w:rsid w:val="00045FDD"/>
    <w:rsid w:val="0006063A"/>
    <w:rsid w:val="000A0B6A"/>
    <w:rsid w:val="000B4D58"/>
    <w:rsid w:val="000C7792"/>
    <w:rsid w:val="000F531C"/>
    <w:rsid w:val="00116B73"/>
    <w:rsid w:val="00122D20"/>
    <w:rsid w:val="0013541F"/>
    <w:rsid w:val="00153029"/>
    <w:rsid w:val="00160144"/>
    <w:rsid w:val="001A4393"/>
    <w:rsid w:val="001D1E44"/>
    <w:rsid w:val="001E4D5A"/>
    <w:rsid w:val="001E65A2"/>
    <w:rsid w:val="001E6A02"/>
    <w:rsid w:val="00204A52"/>
    <w:rsid w:val="0021139B"/>
    <w:rsid w:val="00237377"/>
    <w:rsid w:val="002714A1"/>
    <w:rsid w:val="002935F6"/>
    <w:rsid w:val="002D7784"/>
    <w:rsid w:val="00307DD9"/>
    <w:rsid w:val="00315391"/>
    <w:rsid w:val="003452FD"/>
    <w:rsid w:val="00357FE4"/>
    <w:rsid w:val="0036606E"/>
    <w:rsid w:val="003A3C58"/>
    <w:rsid w:val="00413A8A"/>
    <w:rsid w:val="00436B24"/>
    <w:rsid w:val="00443649"/>
    <w:rsid w:val="00446761"/>
    <w:rsid w:val="0045123F"/>
    <w:rsid w:val="00461BF9"/>
    <w:rsid w:val="00465B23"/>
    <w:rsid w:val="00480DEB"/>
    <w:rsid w:val="00497AC9"/>
    <w:rsid w:val="004A4AF7"/>
    <w:rsid w:val="00505720"/>
    <w:rsid w:val="005135A3"/>
    <w:rsid w:val="00520E68"/>
    <w:rsid w:val="005648D4"/>
    <w:rsid w:val="00571CC1"/>
    <w:rsid w:val="0059469D"/>
    <w:rsid w:val="005C5CC5"/>
    <w:rsid w:val="005D10B3"/>
    <w:rsid w:val="005E045E"/>
    <w:rsid w:val="005E483A"/>
    <w:rsid w:val="00617433"/>
    <w:rsid w:val="0062101C"/>
    <w:rsid w:val="006210AA"/>
    <w:rsid w:val="00626A38"/>
    <w:rsid w:val="00630F85"/>
    <w:rsid w:val="0064348A"/>
    <w:rsid w:val="00686D01"/>
    <w:rsid w:val="006A263A"/>
    <w:rsid w:val="006A5887"/>
    <w:rsid w:val="006B59B1"/>
    <w:rsid w:val="006F4ADB"/>
    <w:rsid w:val="00706737"/>
    <w:rsid w:val="00722B82"/>
    <w:rsid w:val="00735B6A"/>
    <w:rsid w:val="00741A11"/>
    <w:rsid w:val="00763DB4"/>
    <w:rsid w:val="007776ED"/>
    <w:rsid w:val="0078703A"/>
    <w:rsid w:val="007C208E"/>
    <w:rsid w:val="007E6409"/>
    <w:rsid w:val="007F72DD"/>
    <w:rsid w:val="00814533"/>
    <w:rsid w:val="00842D4D"/>
    <w:rsid w:val="0089354A"/>
    <w:rsid w:val="008C1B51"/>
    <w:rsid w:val="00901418"/>
    <w:rsid w:val="00915B25"/>
    <w:rsid w:val="00917A61"/>
    <w:rsid w:val="00976DB2"/>
    <w:rsid w:val="00983BE4"/>
    <w:rsid w:val="00996072"/>
    <w:rsid w:val="009A71E7"/>
    <w:rsid w:val="009A7EE8"/>
    <w:rsid w:val="009B042C"/>
    <w:rsid w:val="009B0A27"/>
    <w:rsid w:val="009D78B7"/>
    <w:rsid w:val="00A30687"/>
    <w:rsid w:val="00A31856"/>
    <w:rsid w:val="00A35D88"/>
    <w:rsid w:val="00A55125"/>
    <w:rsid w:val="00A6358A"/>
    <w:rsid w:val="00A91F1A"/>
    <w:rsid w:val="00A928EB"/>
    <w:rsid w:val="00AC4228"/>
    <w:rsid w:val="00B21034"/>
    <w:rsid w:val="00B22175"/>
    <w:rsid w:val="00B30A6A"/>
    <w:rsid w:val="00B37C84"/>
    <w:rsid w:val="00B42198"/>
    <w:rsid w:val="00B44F0F"/>
    <w:rsid w:val="00B76904"/>
    <w:rsid w:val="00B77750"/>
    <w:rsid w:val="00BE2B62"/>
    <w:rsid w:val="00C03B42"/>
    <w:rsid w:val="00C34A68"/>
    <w:rsid w:val="00C5244A"/>
    <w:rsid w:val="00C8033B"/>
    <w:rsid w:val="00C8326F"/>
    <w:rsid w:val="00C84BBB"/>
    <w:rsid w:val="00CC6708"/>
    <w:rsid w:val="00CD3F9E"/>
    <w:rsid w:val="00CE7361"/>
    <w:rsid w:val="00D5061F"/>
    <w:rsid w:val="00D55955"/>
    <w:rsid w:val="00D55C23"/>
    <w:rsid w:val="00D71290"/>
    <w:rsid w:val="00D7479F"/>
    <w:rsid w:val="00D866D1"/>
    <w:rsid w:val="00DA09E5"/>
    <w:rsid w:val="00DB49A3"/>
    <w:rsid w:val="00DB64F6"/>
    <w:rsid w:val="00DD7F02"/>
    <w:rsid w:val="00DE2DA1"/>
    <w:rsid w:val="00E110C6"/>
    <w:rsid w:val="00E12840"/>
    <w:rsid w:val="00E22DC3"/>
    <w:rsid w:val="00E62D6A"/>
    <w:rsid w:val="00E7030A"/>
    <w:rsid w:val="00EA09E2"/>
    <w:rsid w:val="00EA2C9E"/>
    <w:rsid w:val="00EC26D1"/>
    <w:rsid w:val="00ED14BD"/>
    <w:rsid w:val="00F1727E"/>
    <w:rsid w:val="00F17F0B"/>
    <w:rsid w:val="00F27E19"/>
    <w:rsid w:val="00F356B1"/>
    <w:rsid w:val="00F412C9"/>
    <w:rsid w:val="00F44C9C"/>
    <w:rsid w:val="00F45E06"/>
    <w:rsid w:val="00F7506E"/>
    <w:rsid w:val="00F91AFF"/>
    <w:rsid w:val="00F933C8"/>
    <w:rsid w:val="00FA08A9"/>
    <w:rsid w:val="00FA2D38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F6CF3"/>
  <w15:chartTrackingRefBased/>
  <w15:docId w15:val="{72CCACAA-ED0A-483D-B105-64C0C922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iPriority="0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iPriority="0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5"/>
    <w:qFormat/>
    <w:rsid w:val="00E22DC3"/>
    <w:pPr>
      <w:spacing w:after="0" w:line="240" w:lineRule="auto"/>
    </w:pPr>
    <w:rPr>
      <w:sz w:val="18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qFormat/>
    <w:rsid w:val="006174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A012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6174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A012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6174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6011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6174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A012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D866D1"/>
    <w:pPr>
      <w:tabs>
        <w:tab w:val="center" w:pos="4536"/>
        <w:tab w:val="right" w:pos="9072"/>
      </w:tabs>
      <w:suppressAutoHyphens/>
    </w:pPr>
    <w:rPr>
      <w:sz w:val="1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7361"/>
    <w:rPr>
      <w:sz w:val="16"/>
    </w:rPr>
  </w:style>
  <w:style w:type="paragraph" w:styleId="Piedepgina">
    <w:name w:val="footer"/>
    <w:basedOn w:val="Normal"/>
    <w:link w:val="PiedepginaCar"/>
    <w:uiPriority w:val="5"/>
    <w:rsid w:val="00A55125"/>
    <w:pPr>
      <w:tabs>
        <w:tab w:val="center" w:pos="4536"/>
        <w:tab w:val="right" w:pos="9072"/>
      </w:tabs>
      <w:suppressAutoHyphens/>
    </w:pPr>
    <w:rPr>
      <w:color w:val="494949" w:themeColor="accent4"/>
      <w:sz w:val="12"/>
    </w:rPr>
  </w:style>
  <w:style w:type="character" w:customStyle="1" w:styleId="PiedepginaCar">
    <w:name w:val="Pie de página Car"/>
    <w:basedOn w:val="Fuentedeprrafopredeter"/>
    <w:link w:val="Piedepgina"/>
    <w:uiPriority w:val="5"/>
    <w:rsid w:val="00A55125"/>
    <w:rPr>
      <w:color w:val="494949" w:themeColor="accent4"/>
      <w:sz w:val="12"/>
    </w:rPr>
  </w:style>
  <w:style w:type="table" w:styleId="Tablaconcuadrcula">
    <w:name w:val="Table Grid"/>
    <w:basedOn w:val="Tablanormal"/>
    <w:uiPriority w:val="39"/>
    <w:rsid w:val="00B42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99"/>
    <w:semiHidden/>
    <w:qFormat/>
    <w:rsid w:val="000023BD"/>
    <w:pPr>
      <w:spacing w:before="2040" w:after="240" w:line="216" w:lineRule="auto"/>
      <w:ind w:right="56"/>
    </w:pPr>
    <w:rPr>
      <w:rFonts w:eastAsia="Times New Roman" w:cstheme="minorHAnsi"/>
      <w:b/>
      <w:bCs/>
      <w:noProof/>
      <w:color w:val="000000" w:themeColor="text1"/>
      <w:sz w:val="64"/>
      <w:szCs w:val="64"/>
      <w:lang w:eastAsia="fr-FR"/>
    </w:rPr>
  </w:style>
  <w:style w:type="character" w:customStyle="1" w:styleId="TtuloCar">
    <w:name w:val="Título Car"/>
    <w:basedOn w:val="Fuentedeprrafopredeter"/>
    <w:link w:val="Ttulo"/>
    <w:uiPriority w:val="99"/>
    <w:semiHidden/>
    <w:rsid w:val="00CE7361"/>
    <w:rPr>
      <w:rFonts w:eastAsia="Times New Roman" w:cstheme="minorHAnsi"/>
      <w:b/>
      <w:bCs/>
      <w:noProof/>
      <w:color w:val="000000" w:themeColor="text1"/>
      <w:sz w:val="64"/>
      <w:szCs w:val="64"/>
      <w:lang w:eastAsia="fr-FR"/>
    </w:rPr>
  </w:style>
  <w:style w:type="paragraph" w:customStyle="1" w:styleId="Reference">
    <w:name w:val="_Reference"/>
    <w:basedOn w:val="Normal"/>
    <w:uiPriority w:val="2"/>
    <w:qFormat/>
    <w:rsid w:val="00A55125"/>
    <w:pPr>
      <w:suppressAutoHyphens/>
      <w:spacing w:line="259" w:lineRule="auto"/>
    </w:pPr>
    <w:rPr>
      <w:color w:val="494949" w:themeColor="accent4"/>
      <w:sz w:val="14"/>
      <w:szCs w:val="14"/>
    </w:rPr>
  </w:style>
  <w:style w:type="paragraph" w:customStyle="1" w:styleId="Subject">
    <w:name w:val="_Subject"/>
    <w:basedOn w:val="Normal"/>
    <w:uiPriority w:val="3"/>
    <w:qFormat/>
    <w:rsid w:val="00237377"/>
    <w:pPr>
      <w:suppressAutoHyphens/>
      <w:spacing w:line="259" w:lineRule="auto"/>
    </w:pPr>
  </w:style>
  <w:style w:type="paragraph" w:customStyle="1" w:styleId="Senderaddress">
    <w:name w:val="_Sender address"/>
    <w:basedOn w:val="Normal"/>
    <w:qFormat/>
    <w:rsid w:val="00A55125"/>
    <w:pPr>
      <w:suppressAutoHyphens/>
      <w:spacing w:before="80"/>
    </w:pPr>
    <w:rPr>
      <w:color w:val="494949" w:themeColor="accent4"/>
      <w:sz w:val="14"/>
      <w:szCs w:val="14"/>
    </w:rPr>
  </w:style>
  <w:style w:type="paragraph" w:customStyle="1" w:styleId="Signature">
    <w:name w:val="_Signature"/>
    <w:basedOn w:val="Currenttext"/>
    <w:uiPriority w:val="5"/>
    <w:qFormat/>
    <w:rsid w:val="00237377"/>
    <w:pPr>
      <w:suppressAutoHyphens/>
      <w:ind w:left="0"/>
    </w:pPr>
  </w:style>
  <w:style w:type="paragraph" w:styleId="Fecha">
    <w:name w:val="Date"/>
    <w:basedOn w:val="Normal"/>
    <w:next w:val="Normal"/>
    <w:link w:val="FechaCar"/>
    <w:uiPriority w:val="1"/>
    <w:rsid w:val="00237377"/>
    <w:pPr>
      <w:spacing w:before="120" w:line="259" w:lineRule="auto"/>
    </w:pPr>
  </w:style>
  <w:style w:type="character" w:customStyle="1" w:styleId="FechaCar">
    <w:name w:val="Fecha Car"/>
    <w:basedOn w:val="Fuentedeprrafopredeter"/>
    <w:link w:val="Fecha"/>
    <w:uiPriority w:val="1"/>
    <w:rsid w:val="00237377"/>
    <w:rPr>
      <w:sz w:val="18"/>
    </w:rPr>
  </w:style>
  <w:style w:type="table" w:customStyle="1" w:styleId="Tableau">
    <w:name w:val="_Tableau"/>
    <w:basedOn w:val="Tablanormal"/>
    <w:uiPriority w:val="99"/>
    <w:rsid w:val="0052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4D1B82" w:themeFill="text2"/>
      </w:tcPr>
    </w:tblStylePr>
  </w:style>
  <w:style w:type="paragraph" w:customStyle="1" w:styleId="Currenttext">
    <w:name w:val="_Current text"/>
    <w:basedOn w:val="Normal"/>
    <w:uiPriority w:val="4"/>
    <w:qFormat/>
    <w:rsid w:val="00E22DC3"/>
    <w:pPr>
      <w:spacing w:before="60"/>
      <w:ind w:left="567"/>
      <w:jc w:val="both"/>
    </w:pPr>
  </w:style>
  <w:style w:type="paragraph" w:customStyle="1" w:styleId="Titre1">
    <w:name w:val="_Titre 1"/>
    <w:basedOn w:val="Normal"/>
    <w:next w:val="Currenttext"/>
    <w:uiPriority w:val="3"/>
    <w:semiHidden/>
    <w:qFormat/>
    <w:rsid w:val="00BE2B62"/>
    <w:pPr>
      <w:keepNext/>
      <w:keepLines/>
      <w:numPr>
        <w:numId w:val="5"/>
      </w:numPr>
      <w:suppressAutoHyphens/>
      <w:outlineLvl w:val="0"/>
    </w:pPr>
    <w:rPr>
      <w:sz w:val="32"/>
      <w:szCs w:val="32"/>
    </w:rPr>
  </w:style>
  <w:style w:type="paragraph" w:customStyle="1" w:styleId="Titre2">
    <w:name w:val="_Titre 2"/>
    <w:basedOn w:val="Normal"/>
    <w:next w:val="Currenttext"/>
    <w:uiPriority w:val="3"/>
    <w:semiHidden/>
    <w:qFormat/>
    <w:rsid w:val="00BE2B62"/>
    <w:pPr>
      <w:keepNext/>
      <w:keepLines/>
      <w:numPr>
        <w:ilvl w:val="1"/>
        <w:numId w:val="5"/>
      </w:numPr>
      <w:suppressAutoHyphens/>
      <w:spacing w:before="480" w:after="120"/>
      <w:outlineLvl w:val="1"/>
    </w:pPr>
    <w:rPr>
      <w:b/>
      <w:bCs/>
      <w:sz w:val="24"/>
      <w:szCs w:val="24"/>
    </w:rPr>
  </w:style>
  <w:style w:type="paragraph" w:customStyle="1" w:styleId="Titre3">
    <w:name w:val="_Titre 3"/>
    <w:basedOn w:val="Normal"/>
    <w:uiPriority w:val="3"/>
    <w:semiHidden/>
    <w:qFormat/>
    <w:rsid w:val="00BE2B62"/>
    <w:pPr>
      <w:keepNext/>
      <w:keepLines/>
      <w:numPr>
        <w:ilvl w:val="2"/>
        <w:numId w:val="5"/>
      </w:numPr>
      <w:suppressAutoHyphens/>
      <w:spacing w:before="360" w:after="120"/>
      <w:ind w:left="1281" w:hanging="714"/>
      <w:outlineLvl w:val="2"/>
    </w:pPr>
    <w:rPr>
      <w:sz w:val="24"/>
      <w:szCs w:val="24"/>
    </w:rPr>
  </w:style>
  <w:style w:type="paragraph" w:customStyle="1" w:styleId="Titre4">
    <w:name w:val="_Titre 4"/>
    <w:basedOn w:val="Normal"/>
    <w:next w:val="Currenttext"/>
    <w:uiPriority w:val="3"/>
    <w:semiHidden/>
    <w:qFormat/>
    <w:rsid w:val="00E12840"/>
    <w:pPr>
      <w:keepNext/>
      <w:keepLines/>
      <w:numPr>
        <w:ilvl w:val="3"/>
        <w:numId w:val="5"/>
      </w:numPr>
      <w:suppressAutoHyphens/>
      <w:spacing w:before="240" w:after="120"/>
      <w:ind w:left="1248" w:hanging="57"/>
      <w:outlineLvl w:val="3"/>
    </w:pPr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5"/>
    <w:semiHidden/>
    <w:qFormat/>
    <w:rsid w:val="00917A61"/>
    <w:pPr>
      <w:pBdr>
        <w:top w:val="single" w:sz="4" w:space="10" w:color="CF022B" w:themeColor="accent1"/>
        <w:bottom w:val="single" w:sz="4" w:space="10" w:color="CF022B" w:themeColor="accent1"/>
      </w:pBdr>
      <w:suppressAutoHyphens/>
      <w:spacing w:before="360" w:after="360"/>
      <w:ind w:left="862" w:right="862"/>
      <w:jc w:val="center"/>
    </w:pPr>
    <w:rPr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5"/>
    <w:semiHidden/>
    <w:rsid w:val="005E483A"/>
    <w:rPr>
      <w:i/>
      <w:iCs/>
      <w:color w:val="000000" w:themeColor="text1"/>
      <w:sz w:val="18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917A61"/>
    <w:pPr>
      <w:keepNext/>
      <w:spacing w:before="200" w:after="16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CE7361"/>
    <w:rPr>
      <w:i/>
      <w:iCs/>
      <w:color w:val="404040" w:themeColor="text1" w:themeTint="BF"/>
      <w:sz w:val="18"/>
    </w:rPr>
  </w:style>
  <w:style w:type="paragraph" w:customStyle="1" w:styleId="Recipientaddress">
    <w:name w:val="_Recipient address"/>
    <w:basedOn w:val="Normal"/>
    <w:uiPriority w:val="1"/>
    <w:qFormat/>
    <w:rsid w:val="00237377"/>
    <w:pPr>
      <w:spacing w:before="80" w:line="259" w:lineRule="auto"/>
    </w:pPr>
  </w:style>
  <w:style w:type="paragraph" w:styleId="Prrafodelista">
    <w:name w:val="List Paragraph"/>
    <w:basedOn w:val="Normal"/>
    <w:uiPriority w:val="34"/>
    <w:semiHidden/>
    <w:qFormat/>
    <w:rsid w:val="002935F6"/>
    <w:pPr>
      <w:ind w:left="720"/>
      <w:contextualSpacing/>
    </w:pPr>
  </w:style>
  <w:style w:type="paragraph" w:customStyle="1" w:styleId="BulletpointsLevel1">
    <w:name w:val="_Bullet points Level 1"/>
    <w:basedOn w:val="Prrafodelista"/>
    <w:uiPriority w:val="5"/>
    <w:qFormat/>
    <w:rsid w:val="00E110C6"/>
    <w:pPr>
      <w:numPr>
        <w:numId w:val="1"/>
      </w:numPr>
      <w:spacing w:before="60"/>
    </w:pPr>
  </w:style>
  <w:style w:type="paragraph" w:customStyle="1" w:styleId="BulletpointsLevel2">
    <w:name w:val="_Bullet points Level 2"/>
    <w:basedOn w:val="BulletpointsLevel1"/>
    <w:uiPriority w:val="5"/>
    <w:qFormat/>
    <w:rsid w:val="00E110C6"/>
    <w:pPr>
      <w:numPr>
        <w:ilvl w:val="1"/>
      </w:numPr>
    </w:pPr>
  </w:style>
  <w:style w:type="paragraph" w:customStyle="1" w:styleId="BulletpointsLevel3">
    <w:name w:val="_Bullet points Level 3"/>
    <w:basedOn w:val="BulletpointsLevel1"/>
    <w:uiPriority w:val="5"/>
    <w:qFormat/>
    <w:rsid w:val="00E110C6"/>
    <w:pPr>
      <w:numPr>
        <w:ilvl w:val="2"/>
      </w:numPr>
      <w:ind w:left="1248" w:hanging="227"/>
    </w:pPr>
  </w:style>
  <w:style w:type="paragraph" w:customStyle="1" w:styleId="BulletpointsLevel4">
    <w:name w:val="_Bullet points Level 4"/>
    <w:basedOn w:val="BulletpointsLevel1"/>
    <w:uiPriority w:val="5"/>
    <w:qFormat/>
    <w:rsid w:val="00E110C6"/>
    <w:pPr>
      <w:numPr>
        <w:ilvl w:val="3"/>
      </w:numPr>
    </w:pPr>
  </w:style>
  <w:style w:type="paragraph" w:customStyle="1" w:styleId="BulletpointsNiveau5">
    <w:name w:val="_Bullet points Niveau 5"/>
    <w:basedOn w:val="BulletpointsLevel1"/>
    <w:uiPriority w:val="5"/>
    <w:semiHidden/>
    <w:qFormat/>
    <w:rsid w:val="001D1E44"/>
    <w:pPr>
      <w:numPr>
        <w:ilvl w:val="4"/>
      </w:numPr>
      <w:ind w:left="1474" w:hanging="227"/>
    </w:pPr>
  </w:style>
  <w:style w:type="paragraph" w:customStyle="1" w:styleId="BulletpointsNiveau6">
    <w:name w:val="_Bullet points Niveau 6"/>
    <w:basedOn w:val="BulletpointsLevel1"/>
    <w:uiPriority w:val="5"/>
    <w:semiHidden/>
    <w:qFormat/>
    <w:rsid w:val="001D1E44"/>
    <w:pPr>
      <w:numPr>
        <w:ilvl w:val="5"/>
      </w:numPr>
      <w:ind w:left="1474" w:hanging="227"/>
    </w:pPr>
  </w:style>
  <w:style w:type="paragraph" w:customStyle="1" w:styleId="BulletpointsNiveau7">
    <w:name w:val="_Bullet points Niveau 7"/>
    <w:basedOn w:val="BulletpointsLevel1"/>
    <w:uiPriority w:val="5"/>
    <w:semiHidden/>
    <w:qFormat/>
    <w:rsid w:val="001D1E44"/>
    <w:pPr>
      <w:numPr>
        <w:ilvl w:val="6"/>
      </w:numPr>
      <w:ind w:left="1474" w:hanging="227"/>
    </w:pPr>
  </w:style>
  <w:style w:type="paragraph" w:customStyle="1" w:styleId="BulletpointsNiveau8">
    <w:name w:val="_Bullet points Niveau 8"/>
    <w:basedOn w:val="BulletpointsLevel1"/>
    <w:uiPriority w:val="5"/>
    <w:semiHidden/>
    <w:qFormat/>
    <w:rsid w:val="001D1E44"/>
    <w:pPr>
      <w:numPr>
        <w:ilvl w:val="7"/>
      </w:numPr>
      <w:ind w:left="1474" w:hanging="227"/>
    </w:pPr>
  </w:style>
  <w:style w:type="paragraph" w:customStyle="1" w:styleId="BulletpointsNiveau9">
    <w:name w:val="_Bullet points Niveau 9"/>
    <w:basedOn w:val="BulletpointsLevel1"/>
    <w:uiPriority w:val="5"/>
    <w:semiHidden/>
    <w:qFormat/>
    <w:rsid w:val="001D1E44"/>
    <w:pPr>
      <w:numPr>
        <w:ilvl w:val="8"/>
      </w:numPr>
      <w:ind w:left="1474" w:hanging="227"/>
    </w:pPr>
  </w:style>
  <w:style w:type="paragraph" w:styleId="Textonotapie">
    <w:name w:val="footnote text"/>
    <w:basedOn w:val="Normal"/>
    <w:link w:val="TextonotapieCar"/>
    <w:uiPriority w:val="99"/>
    <w:semiHidden/>
    <w:rsid w:val="00617433"/>
    <w:pPr>
      <w:suppressAutoHyphens/>
    </w:pPr>
    <w:rPr>
      <w:sz w:val="14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7361"/>
    <w:rPr>
      <w:sz w:val="14"/>
      <w:szCs w:val="20"/>
    </w:rPr>
  </w:style>
  <w:style w:type="character" w:styleId="Refdenotaalpie">
    <w:name w:val="footnote reference"/>
    <w:basedOn w:val="Fuentedeprrafopredeter"/>
    <w:uiPriority w:val="99"/>
    <w:semiHidden/>
    <w:rsid w:val="00617433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CE7361"/>
    <w:rPr>
      <w:rFonts w:asciiTheme="majorHAnsi" w:eastAsiaTheme="majorEastAsia" w:hAnsiTheme="majorHAnsi" w:cstheme="majorBidi"/>
      <w:color w:val="9A012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7361"/>
    <w:rPr>
      <w:rFonts w:asciiTheme="majorHAnsi" w:eastAsiaTheme="majorEastAsia" w:hAnsiTheme="majorHAnsi" w:cstheme="majorBidi"/>
      <w:color w:val="9A012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361"/>
    <w:rPr>
      <w:rFonts w:asciiTheme="majorHAnsi" w:eastAsiaTheme="majorEastAsia" w:hAnsiTheme="majorHAnsi" w:cstheme="majorBidi"/>
      <w:color w:val="66011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361"/>
    <w:rPr>
      <w:rFonts w:asciiTheme="majorHAnsi" w:eastAsiaTheme="majorEastAsia" w:hAnsiTheme="majorHAnsi" w:cstheme="majorBidi"/>
      <w:i/>
      <w:iCs/>
      <w:color w:val="9A0120" w:themeColor="accent1" w:themeShade="BF"/>
      <w:sz w:val="18"/>
    </w:rPr>
  </w:style>
  <w:style w:type="paragraph" w:styleId="TDC1">
    <w:name w:val="toc 1"/>
    <w:basedOn w:val="Normal"/>
    <w:next w:val="Normal"/>
    <w:uiPriority w:val="39"/>
    <w:rsid w:val="00617433"/>
    <w:pPr>
      <w:suppressAutoHyphens/>
      <w:spacing w:before="200"/>
      <w:ind w:left="425" w:hanging="425"/>
    </w:pPr>
    <w:rPr>
      <w:sz w:val="28"/>
    </w:rPr>
  </w:style>
  <w:style w:type="paragraph" w:styleId="TDC2">
    <w:name w:val="toc 2"/>
    <w:basedOn w:val="Normal"/>
    <w:next w:val="Normal"/>
    <w:uiPriority w:val="39"/>
    <w:rsid w:val="00617433"/>
    <w:pPr>
      <w:tabs>
        <w:tab w:val="left" w:pos="960"/>
        <w:tab w:val="right" w:pos="9628"/>
      </w:tabs>
      <w:suppressAutoHyphens/>
      <w:spacing w:before="60" w:after="60"/>
      <w:ind w:left="601" w:hanging="601"/>
    </w:pPr>
    <w:rPr>
      <w:b/>
      <w:bCs/>
      <w:noProof/>
      <w:sz w:val="20"/>
    </w:rPr>
  </w:style>
  <w:style w:type="paragraph" w:styleId="TDC3">
    <w:name w:val="toc 3"/>
    <w:basedOn w:val="Normal"/>
    <w:next w:val="Normal"/>
    <w:uiPriority w:val="39"/>
    <w:rsid w:val="00617433"/>
    <w:pPr>
      <w:suppressAutoHyphens/>
      <w:spacing w:before="60"/>
      <w:ind w:left="1276" w:hanging="675"/>
    </w:pPr>
    <w:rPr>
      <w:sz w:val="20"/>
    </w:rPr>
  </w:style>
  <w:style w:type="character" w:styleId="Hipervnculo">
    <w:name w:val="Hyperlink"/>
    <w:basedOn w:val="Fuentedeprrafopredeter"/>
    <w:uiPriority w:val="99"/>
    <w:rsid w:val="00617433"/>
    <w:rPr>
      <w:color w:val="0563C1" w:themeColor="hyperlink"/>
      <w:u w:val="single"/>
    </w:rPr>
  </w:style>
  <w:style w:type="paragraph" w:customStyle="1" w:styleId="Confidentialit">
    <w:name w:val="_Confidentialité"/>
    <w:basedOn w:val="Normal"/>
    <w:qFormat/>
    <w:rsid w:val="005E483A"/>
    <w:pPr>
      <w:spacing w:line="259" w:lineRule="auto"/>
      <w:jc w:val="right"/>
    </w:pPr>
    <w:rPr>
      <w:b/>
      <w:bCs/>
      <w:i/>
      <w:iCs/>
      <w:caps/>
      <w:color w:val="CF022B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eria.sharepoint.com/sites/assetslibrary/Templates/WORD_TEMPLATE_SOPRA_STERIA/7.%20ENG_SSG_TEMPLATE_LETTER.dotx" TargetMode="External"/></Relationships>
</file>

<file path=word/theme/theme1.xml><?xml version="1.0" encoding="utf-8"?>
<a:theme xmlns:a="http://schemas.openxmlformats.org/drawingml/2006/main" name="Thème Office">
  <a:themeElements>
    <a:clrScheme name="SPSTG">
      <a:dk1>
        <a:srgbClr val="000000"/>
      </a:dk1>
      <a:lt1>
        <a:srgbClr val="FFFFFF"/>
      </a:lt1>
      <a:dk2>
        <a:srgbClr val="4D1B82"/>
      </a:dk2>
      <a:lt2>
        <a:srgbClr val="8A1E82"/>
      </a:lt2>
      <a:accent1>
        <a:srgbClr val="CF022B"/>
      </a:accent1>
      <a:accent2>
        <a:srgbClr val="F07D00"/>
      </a:accent2>
      <a:accent3>
        <a:srgbClr val="1D1D1B"/>
      </a:accent3>
      <a:accent4>
        <a:srgbClr val="494949"/>
      </a:accent4>
      <a:accent5>
        <a:srgbClr val="A8A8A7"/>
      </a:accent5>
      <a:accent6>
        <a:srgbClr val="EDEDED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5D520DB8DAE41898623C627F19B37" ma:contentTypeVersion="4" ma:contentTypeDescription="Create a new document." ma:contentTypeScope="" ma:versionID="10e75c4e46abb2c5d5cdb73f64718f09">
  <xsd:schema xmlns:xsd="http://www.w3.org/2001/XMLSchema" xmlns:xs="http://www.w3.org/2001/XMLSchema" xmlns:p="http://schemas.microsoft.com/office/2006/metadata/properties" xmlns:ns2="85cdd3fa-ea29-4515-8a24-e77b44f0f3e4" targetNamespace="http://schemas.microsoft.com/office/2006/metadata/properties" ma:root="true" ma:fieldsID="f8df65de5398d69ffdfb4f6ffb0af35d" ns2:_="">
    <xsd:import namespace="85cdd3fa-ea29-4515-8a24-e77b44f0f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dd3fa-ea29-4515-8a24-e77b44f0f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5CFD75-65CA-4664-A15B-7AF4C0AA6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BE5E9-37E5-3247-A6B8-EB2507A7A4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6DEFEA-311F-443C-B7F6-DE9C5DEA8B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EDBED-EB3E-4C18-8A85-87028CBE3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dd3fa-ea29-4515-8a24-e77b44f0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7.%20ENG_SSG_TEMPLATE_LETTER.dotx</Template>
  <TotalTime>19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VAFAEV Ali</dc:creator>
  <cp:keywords/>
  <dc:description/>
  <cp:lastModifiedBy>VAFAEV Ali</cp:lastModifiedBy>
  <cp:revision>24</cp:revision>
  <dcterms:created xsi:type="dcterms:W3CDTF">2024-07-30T06:55:00Z</dcterms:created>
  <dcterms:modified xsi:type="dcterms:W3CDTF">2024-07-30T09:56:00Z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0x0101003A25D520DB8DAE41898623C627F19B37</vt:lpwstr>
  </property>
  <property fmtid="{D5CDD505-2E9C-101B-9397-08002B2CF9AE}" pid="3" name="ClassificationContentMarkingHeaderShapeIds">
    <vt:lpwstr>6dcc6bfc,5f9b9b6e,706cf25e</vt:lpwstr>
  </property>
  <property fmtid="{D5CDD505-2E9C-101B-9397-08002B2CF9AE}" pid="4" name="ClassificationContentMarkingHeaderFontProps">
    <vt:lpwstr>#cf022b,8,Tahoma</vt:lpwstr>
  </property>
  <property fmtid="{D5CDD505-2E9C-101B-9397-08002B2CF9AE}" pid="5" name="ClassificationContentMarkingHeaderText">
    <vt:lpwstr>               C2 – Uso Restringido</vt:lpwstr>
  </property>
  <property fmtid="{D5CDD505-2E9C-101B-9397-08002B2CF9AE}" pid="6" name="MSIP_Label_fd526602-58c8-494f-8a3d-4d906671215d_Enabled">
    <vt:lpwstr>true</vt:lpwstr>
  </property>
  <property fmtid="{D5CDD505-2E9C-101B-9397-08002B2CF9AE}" pid="7" name="MSIP_Label_fd526602-58c8-494f-8a3d-4d906671215d_SetDate">
    <vt:lpwstr>2024-07-30T06:57:38Z</vt:lpwstr>
  </property>
  <property fmtid="{D5CDD505-2E9C-101B-9397-08002B2CF9AE}" pid="8" name="MSIP_Label_fd526602-58c8-494f-8a3d-4d906671215d_Method">
    <vt:lpwstr>Standard</vt:lpwstr>
  </property>
  <property fmtid="{D5CDD505-2E9C-101B-9397-08002B2CF9AE}" pid="9" name="MSIP_Label_fd526602-58c8-494f-8a3d-4d906671215d_Name">
    <vt:lpwstr>ES Uso Restringido</vt:lpwstr>
  </property>
  <property fmtid="{D5CDD505-2E9C-101B-9397-08002B2CF9AE}" pid="10" name="MSIP_Label_fd526602-58c8-494f-8a3d-4d906671215d_SiteId">
    <vt:lpwstr>8b87af7d-8647-4dc7-8df4-5f69a2011bb5</vt:lpwstr>
  </property>
  <property fmtid="{D5CDD505-2E9C-101B-9397-08002B2CF9AE}" pid="11" name="MSIP_Label_fd526602-58c8-494f-8a3d-4d906671215d_ActionId">
    <vt:lpwstr>d7598045-97cd-489e-b875-9f451583ab88</vt:lpwstr>
  </property>
  <property fmtid="{D5CDD505-2E9C-101B-9397-08002B2CF9AE}" pid="12" name="MSIP_Label_fd526602-58c8-494f-8a3d-4d906671215d_ContentBits">
    <vt:lpwstr>3</vt:lpwstr>
  </property>
</Properties>
</file>